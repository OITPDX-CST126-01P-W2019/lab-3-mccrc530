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0306" w14:textId="19CBFAD2" w:rsidR="00A10484" w:rsidRDefault="00370165">
      <w:pPr>
        <w:pStyle w:val="Title"/>
        <w:rPr>
          <w:sz w:val="52"/>
        </w:rPr>
      </w:pPr>
      <w:r w:rsidRPr="00370165">
        <w:rPr>
          <w:sz w:val="52"/>
        </w:rPr>
        <w:t xml:space="preserve">CST126 W19 </w:t>
      </w:r>
      <w:r w:rsidR="00595165">
        <w:rPr>
          <w:sz w:val="52"/>
        </w:rPr>
        <w:t>Money, Money, Money</w:t>
      </w:r>
    </w:p>
    <w:p w14:paraId="41621C56" w14:textId="4E0D097F" w:rsidR="00595165" w:rsidRPr="00370165" w:rsidRDefault="00595165">
      <w:pPr>
        <w:pStyle w:val="Title"/>
        <w:rPr>
          <w:sz w:val="52"/>
        </w:rPr>
      </w:pPr>
      <w:r>
        <w:rPr>
          <w:sz w:val="52"/>
        </w:rPr>
        <w:t>Money.</w:t>
      </w:r>
    </w:p>
    <w:p w14:paraId="1415C317" w14:textId="77777777" w:rsidR="00855982" w:rsidRPr="00855982" w:rsidRDefault="00370165" w:rsidP="00855982">
      <w:pPr>
        <w:pStyle w:val="Heading1"/>
      </w:pPr>
      <w:r>
        <w:t>Introduction</w:t>
      </w:r>
    </w:p>
    <w:p w14:paraId="729712F3" w14:textId="6365CB32" w:rsidR="00513BD9" w:rsidRDefault="00595165" w:rsidP="00513BD9">
      <w:r>
        <w:t xml:space="preserve">In this lab we will be working with arrays of characters (c-strings) that are supposed to represent money.  We’ll check to see that it really is money and do a couple of editing tasks.  </w:t>
      </w:r>
    </w:p>
    <w:p w14:paraId="47AC14A0" w14:textId="0585A1A6" w:rsidR="00442878" w:rsidRDefault="00442878" w:rsidP="00442878">
      <w:pPr>
        <w:pStyle w:val="Heading1"/>
      </w:pPr>
      <w:r>
        <w:t>Learning objectives</w:t>
      </w:r>
    </w:p>
    <w:p w14:paraId="2EB26EA6" w14:textId="392D1B96" w:rsidR="00442878" w:rsidRDefault="00595165" w:rsidP="008219DB">
      <w:pPr>
        <w:pStyle w:val="ListParagraph"/>
        <w:numPr>
          <w:ilvl w:val="0"/>
          <w:numId w:val="30"/>
        </w:numPr>
      </w:pPr>
      <w:r>
        <w:t>Pointers, especially passing into functions</w:t>
      </w:r>
    </w:p>
    <w:p w14:paraId="3BAA2846" w14:textId="08AB96D9" w:rsidR="00513BD9" w:rsidRPr="00442878" w:rsidRDefault="00595165" w:rsidP="008219DB">
      <w:pPr>
        <w:pStyle w:val="ListParagraph"/>
        <w:numPr>
          <w:ilvl w:val="0"/>
          <w:numId w:val="30"/>
        </w:numPr>
      </w:pPr>
      <w:r>
        <w:t>Pointer Arithmetic</w:t>
      </w:r>
    </w:p>
    <w:p w14:paraId="5007D3A8" w14:textId="77777777" w:rsidR="00442878" w:rsidRDefault="00442878" w:rsidP="00442878">
      <w:pPr>
        <w:pStyle w:val="Heading1"/>
      </w:pPr>
      <w:r>
        <w:t>Requirements</w:t>
      </w:r>
    </w:p>
    <w:p w14:paraId="38FCD68A" w14:textId="5F2B0895" w:rsidR="0002471F" w:rsidRDefault="00595165" w:rsidP="008219DB">
      <w:pPr>
        <w:pStyle w:val="ListParagraph"/>
      </w:pPr>
      <w:r>
        <w:t xml:space="preserve">I have provided a </w:t>
      </w:r>
      <w:proofErr w:type="spellStart"/>
      <w:r>
        <w:t>money.h</w:t>
      </w:r>
      <w:proofErr w:type="spellEnd"/>
      <w:r>
        <w:t xml:space="preserve">.  You will implement the functions listed in </w:t>
      </w:r>
      <w:proofErr w:type="spellStart"/>
      <w:r>
        <w:t>money.h</w:t>
      </w:r>
      <w:proofErr w:type="spellEnd"/>
      <w:r>
        <w:t xml:space="preserve"> in the blank money.cpp.  </w:t>
      </w:r>
    </w:p>
    <w:p w14:paraId="5EA31C69" w14:textId="101CAAC7" w:rsidR="00595165" w:rsidRDefault="00595165" w:rsidP="008219DB">
      <w:pPr>
        <w:pStyle w:val="ListParagraph"/>
      </w:pPr>
      <w:r>
        <w:t xml:space="preserve">You </w:t>
      </w:r>
      <w:r w:rsidRPr="006856EC">
        <w:rPr>
          <w:u w:val="single"/>
        </w:rPr>
        <w:t>must</w:t>
      </w:r>
      <w:r>
        <w:t xml:space="preserve"> use the signatures defined in </w:t>
      </w:r>
      <w:proofErr w:type="spellStart"/>
      <w:r>
        <w:t>money.h</w:t>
      </w:r>
      <w:proofErr w:type="spellEnd"/>
      <w:r>
        <w:t>.</w:t>
      </w:r>
    </w:p>
    <w:p w14:paraId="36D05B07" w14:textId="0FF390DD" w:rsidR="00F41B39" w:rsidRDefault="00F41B39" w:rsidP="008219DB">
      <w:pPr>
        <w:pStyle w:val="ListParagraph"/>
      </w:pPr>
      <w:r>
        <w:t xml:space="preserve">Note that I provide constants for array size for you.  Use them.  (No </w:t>
      </w:r>
      <w:r w:rsidR="00846D6F">
        <w:t>literals for array size)</w:t>
      </w:r>
    </w:p>
    <w:p w14:paraId="2A85C126" w14:textId="39BDD095" w:rsidR="00D9399C" w:rsidRDefault="00D9399C" w:rsidP="008219DB">
      <w:pPr>
        <w:pStyle w:val="ListParagraph"/>
      </w:pPr>
      <w:r>
        <w:t xml:space="preserve">You may only use [] when you define arrays.  Otherwise you must use pointer </w:t>
      </w:r>
      <w:r w:rsidR="006856EC">
        <w:t>arithmetic</w:t>
      </w:r>
      <w:r>
        <w:t xml:space="preserve">.  </w:t>
      </w:r>
    </w:p>
    <w:p w14:paraId="5520CDED" w14:textId="6AAF45C4" w:rsidR="00D9399C" w:rsidRDefault="00D9399C" w:rsidP="006856EC">
      <w:pPr>
        <w:pStyle w:val="ListParagraph"/>
      </w:pPr>
      <w:r>
        <w:t>You may not use the c</w:t>
      </w:r>
      <w:r w:rsidR="001604F9">
        <w:t>-</w:t>
      </w:r>
      <w:bookmarkStart w:id="0" w:name="_GoBack"/>
      <w:bookmarkEnd w:id="0"/>
      <w:r>
        <w:t xml:space="preserve">string </w:t>
      </w:r>
      <w:r w:rsidR="006856EC">
        <w:t>(</w:t>
      </w:r>
      <w:proofErr w:type="spellStart"/>
      <w:r w:rsidR="006856EC">
        <w:t>ie</w:t>
      </w:r>
      <w:proofErr w:type="spellEnd"/>
      <w:r w:rsidR="006856EC">
        <w:t xml:space="preserve"> </w:t>
      </w:r>
      <w:proofErr w:type="spellStart"/>
      <w:r w:rsidR="006856EC">
        <w:t>strcpy</w:t>
      </w:r>
      <w:proofErr w:type="spellEnd"/>
      <w:r w:rsidR="006856EC">
        <w:t xml:space="preserve">, </w:t>
      </w:r>
      <w:proofErr w:type="spellStart"/>
      <w:r w:rsidR="006856EC">
        <w:t>strlen</w:t>
      </w:r>
      <w:proofErr w:type="spellEnd"/>
      <w:r w:rsidR="006856EC">
        <w:t xml:space="preserve">) </w:t>
      </w:r>
      <w:r>
        <w:t xml:space="preserve">functions in money.cpp. Instead use pointer arithmetic.  </w:t>
      </w:r>
    </w:p>
    <w:p w14:paraId="0FB1865F" w14:textId="544B2D2C" w:rsidR="00695F77" w:rsidRDefault="00695F77" w:rsidP="008219DB">
      <w:pPr>
        <w:pStyle w:val="ListParagraph"/>
      </w:pPr>
      <w:r>
        <w:t xml:space="preserve">You can implement either </w:t>
      </w:r>
      <w:proofErr w:type="spellStart"/>
      <w:r>
        <w:t>remove_all_spaces</w:t>
      </w:r>
      <w:proofErr w:type="spellEnd"/>
      <w:r>
        <w:t xml:space="preserve"> or </w:t>
      </w:r>
      <w:proofErr w:type="spellStart"/>
      <w:r>
        <w:t>is_money</w:t>
      </w:r>
      <w:proofErr w:type="spellEnd"/>
      <w:r>
        <w:t xml:space="preserve"> first.  </w:t>
      </w:r>
      <w:proofErr w:type="spellStart"/>
      <w:r w:rsidR="00B61F57">
        <w:t>Add_decimal</w:t>
      </w:r>
      <w:proofErr w:type="spellEnd"/>
      <w:r w:rsidR="00B61F57">
        <w:t xml:space="preserve"> should be implemented last as it calls the other two functions.  </w:t>
      </w:r>
    </w:p>
    <w:p w14:paraId="6310D516" w14:textId="515EA59C" w:rsidR="001C2D98" w:rsidRDefault="001C2D98" w:rsidP="008219DB">
      <w:pPr>
        <w:pStyle w:val="ListParagraph"/>
      </w:pPr>
      <w:r>
        <w:t>Once you figure out the first routine, the rest of them will be easier.  If you can do the pointer arithmetic</w:t>
      </w:r>
      <w:r w:rsidR="0051344E">
        <w:t xml:space="preserve"> one place you can transfer your knowledge (via copy and </w:t>
      </w:r>
      <w:proofErr w:type="gramStart"/>
      <w:r w:rsidR="0051344E">
        <w:t xml:space="preserve">paste.  </w:t>
      </w:r>
      <w:proofErr w:type="gramEnd"/>
      <w:r w:rsidR="005134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1344E">
        <w:t xml:space="preserve">) to another place.  </w:t>
      </w:r>
    </w:p>
    <w:p w14:paraId="3705E6C1" w14:textId="77777777" w:rsidR="00875A64" w:rsidRPr="00695F77" w:rsidRDefault="00875A64" w:rsidP="00875A64">
      <w:pPr>
        <w:pStyle w:val="ListParagraph"/>
      </w:pPr>
      <w:r>
        <w:t xml:space="preserve">The main program has tests that I have already created for you.  You can turn on the tests for each of the three functions in </w:t>
      </w:r>
      <w:proofErr w:type="spellStart"/>
      <w:r>
        <w:t>money.h</w:t>
      </w:r>
      <w:proofErr w:type="spellEnd"/>
      <w:r>
        <w:t xml:space="preserve"> by updating the #define constants in main.  For example, if you are ready to test the function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remove_all_spaces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 then set TEST_REMOVE_SPACE to 1.</w:t>
      </w:r>
    </w:p>
    <w:p w14:paraId="3704322E" w14:textId="25A18B67" w:rsidR="00875A64" w:rsidRDefault="00875A64" w:rsidP="008219DB">
      <w:pPr>
        <w:pStyle w:val="ListParagraph"/>
      </w:pPr>
      <w:r>
        <w:t xml:space="preserve">I've provided a space where you can add your own tests.  </w:t>
      </w:r>
      <w:r w:rsidR="0002341B">
        <w:t>It is proceeded with a "Student added tests</w:t>
      </w:r>
      <w:r w:rsidR="00477C5D">
        <w:t xml:space="preserve"> – Grader may ignore</w:t>
      </w:r>
      <w:r w:rsidR="0002341B">
        <w:t>"</w:t>
      </w:r>
      <w:r w:rsidR="00477C5D">
        <w:t xml:space="preserve">.  This </w:t>
      </w:r>
      <w:r w:rsidR="00E3096E">
        <w:t>is for your own intermediate work.  The grader will ignore it.</w:t>
      </w:r>
    </w:p>
    <w:p w14:paraId="32EB8BC4" w14:textId="40F2A367" w:rsidR="00747FE5" w:rsidRPr="00747FE5" w:rsidRDefault="00747FE5" w:rsidP="00747FE5">
      <w:pPr>
        <w:ind w:left="360" w:hanging="360"/>
        <w:rPr>
          <w:b/>
        </w:rPr>
      </w:pPr>
      <w:proofErr w:type="spellStart"/>
      <w:r w:rsidRPr="00747FE5">
        <w:rPr>
          <w:b/>
        </w:rPr>
        <w:t>remove_all_spaces</w:t>
      </w:r>
      <w:proofErr w:type="spellEnd"/>
    </w:p>
    <w:p w14:paraId="08DB88FD" w14:textId="05B95B2D" w:rsidR="00A934D4" w:rsidRDefault="00A934D4" w:rsidP="00A934D4">
      <w:pPr>
        <w:pStyle w:val="ListParagraph"/>
        <w:numPr>
          <w:ilvl w:val="0"/>
          <w:numId w:val="33"/>
        </w:numPr>
      </w:pPr>
      <w:r>
        <w:t xml:space="preserve">void </w:t>
      </w:r>
      <w:proofErr w:type="spellStart"/>
      <w:r>
        <w:t>remove_all_</w:t>
      </w:r>
      <w:proofErr w:type="gramStart"/>
      <w:r>
        <w:t>spaces</w:t>
      </w:r>
      <w:proofErr w:type="spellEnd"/>
      <w:r>
        <w:t>(</w:t>
      </w:r>
      <w:proofErr w:type="gramEnd"/>
      <w:r>
        <w:t>char * target, const char * source, int size);</w:t>
      </w:r>
    </w:p>
    <w:p w14:paraId="24636253" w14:textId="44572C02" w:rsidR="00A934D4" w:rsidRDefault="00FD3263" w:rsidP="00A934D4">
      <w:pPr>
        <w:pStyle w:val="ListParagraph"/>
        <w:numPr>
          <w:ilvl w:val="0"/>
          <w:numId w:val="33"/>
        </w:numPr>
      </w:pPr>
      <w:r>
        <w:t>R</w:t>
      </w:r>
      <w:r w:rsidR="00A934D4">
        <w:t xml:space="preserve">emoves </w:t>
      </w:r>
      <w:proofErr w:type="gramStart"/>
      <w:r w:rsidR="00A934D4">
        <w:t>any and all</w:t>
      </w:r>
      <w:proofErr w:type="gramEnd"/>
      <w:r w:rsidR="00A934D4">
        <w:t xml:space="preserve"> spaces from the source and places the result in target using pointer arithmetic.</w:t>
      </w:r>
    </w:p>
    <w:p w14:paraId="5F40276F" w14:textId="151C980F" w:rsidR="00FD3263" w:rsidRDefault="00FD3263" w:rsidP="00A934D4">
      <w:pPr>
        <w:pStyle w:val="ListParagraph"/>
        <w:numPr>
          <w:ilvl w:val="0"/>
          <w:numId w:val="33"/>
        </w:numPr>
      </w:pPr>
      <w:r>
        <w:t xml:space="preserve">Doesn't care if the source is money or not.  </w:t>
      </w:r>
    </w:p>
    <w:p w14:paraId="434908D3" w14:textId="08823F8D" w:rsidR="0084459B" w:rsidRPr="007017AC" w:rsidRDefault="0084459B" w:rsidP="0084459B">
      <w:pPr>
        <w:pStyle w:val="ListParagraph"/>
        <w:numPr>
          <w:ilvl w:val="0"/>
          <w:numId w:val="33"/>
        </w:numPr>
      </w:pPr>
      <w:r>
        <w:t>Ma</w:t>
      </w:r>
      <w:r>
        <w:t>kes sure that the '\0' is in the proper place on target.</w:t>
      </w:r>
    </w:p>
    <w:p w14:paraId="05024621" w14:textId="77777777" w:rsidR="0084459B" w:rsidRDefault="0084459B" w:rsidP="0084459B">
      <w:pPr>
        <w:ind w:left="360"/>
      </w:pPr>
    </w:p>
    <w:p w14:paraId="097C4BC2" w14:textId="77777777" w:rsidR="00C701E2" w:rsidRDefault="00C701E2">
      <w:pPr>
        <w:rPr>
          <w:b/>
        </w:rPr>
      </w:pPr>
      <w:r>
        <w:rPr>
          <w:b/>
        </w:rPr>
        <w:br w:type="page"/>
      </w:r>
    </w:p>
    <w:p w14:paraId="16B1B14C" w14:textId="58713147" w:rsidR="00FD3263" w:rsidRPr="00747FE5" w:rsidRDefault="00747FE5" w:rsidP="00FD3263">
      <w:pPr>
        <w:rPr>
          <w:b/>
        </w:rPr>
      </w:pPr>
      <w:proofErr w:type="spellStart"/>
      <w:r w:rsidRPr="00747FE5">
        <w:rPr>
          <w:b/>
        </w:rPr>
        <w:lastRenderedPageBreak/>
        <w:t>is_money</w:t>
      </w:r>
      <w:proofErr w:type="spellEnd"/>
    </w:p>
    <w:p w14:paraId="66FF015C" w14:textId="77777777" w:rsidR="00747FE5" w:rsidRDefault="00747FE5" w:rsidP="00747FE5">
      <w:pPr>
        <w:pStyle w:val="ListParagraph"/>
        <w:numPr>
          <w:ilvl w:val="0"/>
          <w:numId w:val="34"/>
        </w:numPr>
      </w:pPr>
      <w:r>
        <w:t xml:space="preserve">bool </w:t>
      </w:r>
      <w:proofErr w:type="spellStart"/>
      <w:r>
        <w:t>is_</w:t>
      </w:r>
      <w:proofErr w:type="gramStart"/>
      <w:r>
        <w:t>money</w:t>
      </w:r>
      <w:proofErr w:type="spellEnd"/>
      <w:r>
        <w:t>(</w:t>
      </w:r>
      <w:proofErr w:type="gramEnd"/>
      <w:r>
        <w:t>const char * source, int size);</w:t>
      </w:r>
    </w:p>
    <w:p w14:paraId="60B667D8" w14:textId="55077BA4" w:rsidR="00747FE5" w:rsidRDefault="00747FE5" w:rsidP="00747FE5">
      <w:pPr>
        <w:pStyle w:val="ListParagraph"/>
        <w:numPr>
          <w:ilvl w:val="0"/>
          <w:numId w:val="34"/>
        </w:numPr>
      </w:pPr>
      <w:r>
        <w:t>Determines if the string in source is money and returns true if it is, false if it isn't.</w:t>
      </w:r>
    </w:p>
    <w:p w14:paraId="1B1F1EAB" w14:textId="3E3FDB4A" w:rsidR="00747FE5" w:rsidRDefault="00747FE5" w:rsidP="00747FE5">
      <w:pPr>
        <w:pStyle w:val="ListParagraph"/>
        <w:numPr>
          <w:ilvl w:val="0"/>
          <w:numId w:val="34"/>
        </w:numPr>
      </w:pPr>
      <w:r>
        <w:t>Money is any string that only contains the following:</w:t>
      </w:r>
    </w:p>
    <w:p w14:paraId="32CC8378" w14:textId="6522063A" w:rsidR="00747FE5" w:rsidRDefault="00747FE5" w:rsidP="00747FE5">
      <w:pPr>
        <w:pStyle w:val="ListParagraph"/>
        <w:numPr>
          <w:ilvl w:val="1"/>
          <w:numId w:val="34"/>
        </w:numPr>
      </w:pPr>
      <w:r>
        <w:t>Digits between 0-9</w:t>
      </w:r>
    </w:p>
    <w:p w14:paraId="6555CF3C" w14:textId="00CE0C59" w:rsidR="00747FE5" w:rsidRDefault="00747FE5" w:rsidP="00747FE5">
      <w:pPr>
        <w:pStyle w:val="ListParagraph"/>
        <w:numPr>
          <w:ilvl w:val="1"/>
          <w:numId w:val="34"/>
        </w:numPr>
      </w:pPr>
      <w:r>
        <w:t>The decimal point (.)</w:t>
      </w:r>
    </w:p>
    <w:p w14:paraId="7BBC656E" w14:textId="6DDEAA9C" w:rsidR="00747FE5" w:rsidRDefault="00D210E1" w:rsidP="00747FE5">
      <w:pPr>
        <w:pStyle w:val="ListParagraph"/>
        <w:numPr>
          <w:ilvl w:val="1"/>
          <w:numId w:val="34"/>
        </w:numPr>
      </w:pPr>
      <w:r>
        <w:t>$</w:t>
      </w:r>
    </w:p>
    <w:p w14:paraId="124411F2" w14:textId="4FB72562" w:rsidR="00C701E2" w:rsidRDefault="00B552D3" w:rsidP="00747FE5">
      <w:pPr>
        <w:pStyle w:val="ListParagraph"/>
        <w:numPr>
          <w:ilvl w:val="1"/>
          <w:numId w:val="34"/>
        </w:numPr>
      </w:pPr>
      <w:r>
        <w:t>Comma (</w:t>
      </w:r>
      <w:r w:rsidR="00C701E2">
        <w:t>,</w:t>
      </w:r>
      <w:r>
        <w:t>)</w:t>
      </w:r>
    </w:p>
    <w:p w14:paraId="707F908F" w14:textId="05E338D5" w:rsidR="0037120C" w:rsidRDefault="0037120C" w:rsidP="00B552D3">
      <w:pPr>
        <w:pStyle w:val="ListParagraph"/>
        <w:numPr>
          <w:ilvl w:val="0"/>
          <w:numId w:val="34"/>
        </w:numPr>
      </w:pPr>
      <w:r>
        <w:t>You have a choice, either remove all the spaces first, OR include space as one of the things that you check.</w:t>
      </w:r>
    </w:p>
    <w:p w14:paraId="2DF93DBE" w14:textId="7CB323AC" w:rsidR="00B552D3" w:rsidRDefault="00B552D3" w:rsidP="00B552D3">
      <w:pPr>
        <w:pStyle w:val="ListParagraph"/>
        <w:numPr>
          <w:ilvl w:val="0"/>
          <w:numId w:val="34"/>
        </w:numPr>
      </w:pPr>
      <w:r>
        <w:t xml:space="preserve">We aren't going to be particularly sophisticated with this check.  </w:t>
      </w:r>
      <w:r w:rsidR="001073B6">
        <w:t xml:space="preserve">Position of the character doesn't matter.  </w:t>
      </w:r>
      <w:r w:rsidR="00427C2D">
        <w:t>With this check the following things would be valid:</w:t>
      </w:r>
    </w:p>
    <w:p w14:paraId="0765B356" w14:textId="7CABA5AB" w:rsidR="00427C2D" w:rsidRDefault="00427C2D" w:rsidP="00427C2D">
      <w:pPr>
        <w:pStyle w:val="ListParagraph"/>
        <w:numPr>
          <w:ilvl w:val="1"/>
          <w:numId w:val="34"/>
        </w:numPr>
      </w:pPr>
      <w:bookmarkStart w:id="1" w:name="OLE_LINK1"/>
      <w:bookmarkStart w:id="2" w:name="OLE_LINK2"/>
      <w:r>
        <w:t>123…123</w:t>
      </w:r>
    </w:p>
    <w:p w14:paraId="5FFF89E7" w14:textId="192B2626" w:rsidR="00427C2D" w:rsidRDefault="00427C2D" w:rsidP="00427C2D">
      <w:pPr>
        <w:pStyle w:val="ListParagraph"/>
        <w:numPr>
          <w:ilvl w:val="1"/>
          <w:numId w:val="34"/>
        </w:numPr>
      </w:pPr>
      <w:proofErr w:type="gramStart"/>
      <w:r>
        <w:t>12,,</w:t>
      </w:r>
      <w:proofErr w:type="gramEnd"/>
      <w:r>
        <w:t>123.00</w:t>
      </w:r>
    </w:p>
    <w:p w14:paraId="27634125" w14:textId="7907F20F" w:rsidR="00731796" w:rsidRDefault="00731796" w:rsidP="00427C2D">
      <w:pPr>
        <w:pStyle w:val="ListParagraph"/>
        <w:numPr>
          <w:ilvl w:val="1"/>
          <w:numId w:val="34"/>
        </w:numPr>
      </w:pPr>
      <w:r>
        <w:t>12$12</w:t>
      </w:r>
    </w:p>
    <w:p w14:paraId="40DE1501" w14:textId="50456ECA" w:rsidR="009F00E5" w:rsidRDefault="007017AC" w:rsidP="009F00E5">
      <w:pPr>
        <w:rPr>
          <w:b/>
        </w:rPr>
      </w:pPr>
      <w:proofErr w:type="spellStart"/>
      <w:r w:rsidRPr="007017AC">
        <w:rPr>
          <w:b/>
        </w:rPr>
        <w:t>add_decimal</w:t>
      </w:r>
      <w:proofErr w:type="spellEnd"/>
    </w:p>
    <w:p w14:paraId="1916B594" w14:textId="77777777" w:rsidR="007017AC" w:rsidRPr="007017AC" w:rsidRDefault="007017AC" w:rsidP="007017AC">
      <w:pPr>
        <w:pStyle w:val="ListParagraph"/>
        <w:numPr>
          <w:ilvl w:val="0"/>
          <w:numId w:val="35"/>
        </w:numPr>
      </w:pPr>
      <w:r w:rsidRPr="007017AC">
        <w:t xml:space="preserve">bool </w:t>
      </w:r>
      <w:proofErr w:type="spellStart"/>
      <w:r w:rsidRPr="007017AC">
        <w:t>add_</w:t>
      </w:r>
      <w:proofErr w:type="gramStart"/>
      <w:r w:rsidRPr="007017AC">
        <w:t>decimal</w:t>
      </w:r>
      <w:proofErr w:type="spellEnd"/>
      <w:r w:rsidRPr="007017AC">
        <w:t>(</w:t>
      </w:r>
      <w:proofErr w:type="gramEnd"/>
      <w:r w:rsidRPr="007017AC">
        <w:t>char * target, const char * source, int size);</w:t>
      </w:r>
    </w:p>
    <w:p w14:paraId="7B5E77AD" w14:textId="5B90471A" w:rsidR="00AF7211" w:rsidRDefault="00AF7211" w:rsidP="007017AC">
      <w:pPr>
        <w:pStyle w:val="ListParagraph"/>
        <w:numPr>
          <w:ilvl w:val="0"/>
          <w:numId w:val="35"/>
        </w:numPr>
      </w:pPr>
      <w:r>
        <w:t>removes all the spaces from source and places it in target.</w:t>
      </w:r>
    </w:p>
    <w:p w14:paraId="159AC0C6" w14:textId="43825E0A" w:rsidR="00BA47B4" w:rsidRDefault="00BA47B4" w:rsidP="007017AC">
      <w:pPr>
        <w:pStyle w:val="ListParagraph"/>
        <w:numPr>
          <w:ilvl w:val="0"/>
          <w:numId w:val="35"/>
        </w:numPr>
      </w:pPr>
      <w:r>
        <w:t xml:space="preserve">Checks that the source </w:t>
      </w:r>
      <w:r w:rsidR="007017AC" w:rsidRPr="007017AC">
        <w:t>is money</w:t>
      </w:r>
    </w:p>
    <w:p w14:paraId="207DFB14" w14:textId="07CA9256" w:rsidR="00BA47B4" w:rsidRDefault="00BA47B4" w:rsidP="00BA47B4">
      <w:pPr>
        <w:pStyle w:val="ListParagraph"/>
        <w:numPr>
          <w:ilvl w:val="1"/>
          <w:numId w:val="35"/>
        </w:numPr>
      </w:pPr>
      <w:r>
        <w:t>If it isn't money it skips</w:t>
      </w:r>
      <w:r w:rsidR="00AF7211">
        <w:t xml:space="preserve"> adding the decimal.  </w:t>
      </w:r>
      <w:r w:rsidR="006267CC">
        <w:t>Target is the same as source except that the spaces have been removed.</w:t>
      </w:r>
    </w:p>
    <w:p w14:paraId="0B8382B1" w14:textId="6C5A7253" w:rsidR="00753525" w:rsidRDefault="006267CC" w:rsidP="00753525">
      <w:pPr>
        <w:pStyle w:val="ListParagraph"/>
        <w:numPr>
          <w:ilvl w:val="1"/>
          <w:numId w:val="35"/>
        </w:numPr>
      </w:pPr>
      <w:r>
        <w:t xml:space="preserve">If it is money then </w:t>
      </w:r>
      <w:proofErr w:type="spellStart"/>
      <w:r w:rsidR="007017AC" w:rsidRPr="007017AC">
        <w:t>add_decimal</w:t>
      </w:r>
      <w:proofErr w:type="spellEnd"/>
      <w:r w:rsidR="007017AC" w:rsidRPr="007017AC">
        <w:t xml:space="preserve"> adds .</w:t>
      </w:r>
      <w:proofErr w:type="gramStart"/>
      <w:r w:rsidR="007017AC" w:rsidRPr="007017AC">
        <w:t>00  to</w:t>
      </w:r>
      <w:proofErr w:type="gramEnd"/>
      <w:r w:rsidR="007017AC" w:rsidRPr="007017AC">
        <w:t xml:space="preserve"> it if it doesn't already have a decimal.  Places result in target.</w:t>
      </w:r>
    </w:p>
    <w:p w14:paraId="64E0C06D" w14:textId="60630D24" w:rsidR="00753525" w:rsidRDefault="00753525" w:rsidP="00753525">
      <w:pPr>
        <w:pStyle w:val="ListParagraph"/>
        <w:numPr>
          <w:ilvl w:val="0"/>
          <w:numId w:val="35"/>
        </w:numPr>
      </w:pPr>
      <w:proofErr w:type="spellStart"/>
      <w:r>
        <w:t>add_decimal</w:t>
      </w:r>
      <w:proofErr w:type="spellEnd"/>
      <w:r>
        <w:t xml:space="preserve"> makes sure that the target is big enough to add the decimal.</w:t>
      </w:r>
    </w:p>
    <w:p w14:paraId="52FC149D" w14:textId="2B5B319B" w:rsidR="004728F1" w:rsidRDefault="004728F1" w:rsidP="004728F1">
      <w:pPr>
        <w:pStyle w:val="ListParagraph"/>
        <w:numPr>
          <w:ilvl w:val="1"/>
          <w:numId w:val="35"/>
        </w:numPr>
      </w:pPr>
      <w:r>
        <w:t>If there is NOT enough space, target is the same as source except that the spaces have been removed.</w:t>
      </w:r>
    </w:p>
    <w:p w14:paraId="648AD934" w14:textId="6E4DFD0D" w:rsidR="008B557F" w:rsidRPr="007017AC" w:rsidRDefault="0084459B" w:rsidP="008B557F">
      <w:pPr>
        <w:pStyle w:val="ListParagraph"/>
        <w:numPr>
          <w:ilvl w:val="0"/>
          <w:numId w:val="35"/>
        </w:numPr>
      </w:pPr>
      <w:proofErr w:type="spellStart"/>
      <w:r>
        <w:t>a</w:t>
      </w:r>
      <w:r w:rsidR="008B557F">
        <w:t>dd_decimal</w:t>
      </w:r>
      <w:proofErr w:type="spellEnd"/>
      <w:r w:rsidR="008B557F">
        <w:t xml:space="preserve"> makes sure that the '</w:t>
      </w:r>
      <w:r>
        <w:t>\0' is in the proper place on target.</w:t>
      </w:r>
    </w:p>
    <w:bookmarkEnd w:id="1"/>
    <w:bookmarkEnd w:id="2"/>
    <w:p w14:paraId="698CAC34" w14:textId="77777777" w:rsidR="00A90221" w:rsidRDefault="00A90221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02E39385" w14:textId="43D8A708" w:rsidR="0002471F" w:rsidRDefault="0002471F" w:rsidP="0002471F">
      <w:pPr>
        <w:pStyle w:val="Heading1"/>
      </w:pPr>
      <w:r>
        <w:lastRenderedPageBreak/>
        <w:t>Output</w:t>
      </w:r>
    </w:p>
    <w:p w14:paraId="4BD15125" w14:textId="063611F5" w:rsidR="0002471F" w:rsidRDefault="0084459B" w:rsidP="0002471F">
      <w:pPr>
        <w:rPr>
          <w:noProof/>
        </w:rPr>
      </w:pPr>
      <w:r>
        <w:rPr>
          <w:noProof/>
        </w:rPr>
        <w:t xml:space="preserve">In the main program I have provided </w:t>
      </w:r>
      <w:r w:rsidR="00BA6436">
        <w:rPr>
          <w:noProof/>
        </w:rPr>
        <w:t xml:space="preserve">tests for all the functions.  You only need to make your output match what's listed below.  You are not allowed to change the tests.  </w:t>
      </w:r>
      <w:r w:rsidR="005B432E">
        <w:rPr>
          <w:noProof/>
        </w:rPr>
        <w:t xml:space="preserve"> You can add your own tests below the line that says "Student added tests – Grader may ignore."</w:t>
      </w:r>
      <w:r w:rsidR="00475BF5">
        <w:rPr>
          <w:noProof/>
        </w:rPr>
        <w:t xml:space="preserve">.  This output was produced by turning on all the define constants.  </w:t>
      </w:r>
    </w:p>
    <w:p w14:paraId="3E8505DF" w14:textId="691BB5BD" w:rsidR="00A90221" w:rsidRPr="0002471F" w:rsidRDefault="009877D1" w:rsidP="0002471F">
      <w:r>
        <w:rPr>
          <w:noProof/>
        </w:rPr>
        <w:drawing>
          <wp:inline distT="0" distB="0" distL="0" distR="0" wp14:anchorId="6717FC42" wp14:editId="75316FE3">
            <wp:extent cx="5943600" cy="3806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B41A" w14:textId="77777777" w:rsidR="0002471F" w:rsidRPr="0002471F" w:rsidRDefault="0002471F" w:rsidP="0002471F"/>
    <w:sectPr w:rsidR="0002471F" w:rsidRPr="0002471F" w:rsidSect="00BF77C8">
      <w:footerReference w:type="default" r:id="rId11"/>
      <w:pgSz w:w="12240" w:h="15840"/>
      <w:pgMar w:top="108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E3C66" w14:textId="77777777" w:rsidR="008773EF" w:rsidRDefault="008773EF" w:rsidP="00855982">
      <w:pPr>
        <w:spacing w:after="0" w:line="240" w:lineRule="auto"/>
      </w:pPr>
      <w:r>
        <w:separator/>
      </w:r>
    </w:p>
  </w:endnote>
  <w:endnote w:type="continuationSeparator" w:id="0">
    <w:p w14:paraId="6C9D153D" w14:textId="77777777" w:rsidR="008773EF" w:rsidRDefault="008773E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7F6F8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10389" w14:textId="77777777" w:rsidR="008773EF" w:rsidRDefault="008773EF" w:rsidP="00855982">
      <w:pPr>
        <w:spacing w:after="0" w:line="240" w:lineRule="auto"/>
      </w:pPr>
      <w:r>
        <w:separator/>
      </w:r>
    </w:p>
  </w:footnote>
  <w:footnote w:type="continuationSeparator" w:id="0">
    <w:p w14:paraId="2B399DDB" w14:textId="77777777" w:rsidR="008773EF" w:rsidRDefault="008773E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30D98"/>
    <w:multiLevelType w:val="hybridMultilevel"/>
    <w:tmpl w:val="6346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F157C4"/>
    <w:multiLevelType w:val="hybridMultilevel"/>
    <w:tmpl w:val="603E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2748E7"/>
    <w:multiLevelType w:val="hybridMultilevel"/>
    <w:tmpl w:val="714AB612"/>
    <w:lvl w:ilvl="0" w:tplc="580C4ED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3642E"/>
    <w:multiLevelType w:val="hybridMultilevel"/>
    <w:tmpl w:val="9B826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0635D3C"/>
    <w:multiLevelType w:val="hybridMultilevel"/>
    <w:tmpl w:val="051A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9206EA3"/>
    <w:multiLevelType w:val="hybridMultilevel"/>
    <w:tmpl w:val="4F001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2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0"/>
  </w:num>
  <w:num w:numId="30">
    <w:abstractNumId w:val="21"/>
  </w:num>
  <w:num w:numId="31">
    <w:abstractNumId w:val="15"/>
  </w:num>
  <w:num w:numId="32">
    <w:abstractNumId w:val="18"/>
  </w:num>
  <w:num w:numId="33">
    <w:abstractNumId w:val="10"/>
  </w:num>
  <w:num w:numId="34">
    <w:abstractNumId w:val="19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65"/>
    <w:rsid w:val="0002341B"/>
    <w:rsid w:val="0002471F"/>
    <w:rsid w:val="001073B6"/>
    <w:rsid w:val="001075B4"/>
    <w:rsid w:val="001604F9"/>
    <w:rsid w:val="001C2D98"/>
    <w:rsid w:val="001D4362"/>
    <w:rsid w:val="001D5AFC"/>
    <w:rsid w:val="00370165"/>
    <w:rsid w:val="00370C6E"/>
    <w:rsid w:val="0037120C"/>
    <w:rsid w:val="00427C2D"/>
    <w:rsid w:val="00442878"/>
    <w:rsid w:val="004728F1"/>
    <w:rsid w:val="00475BF5"/>
    <w:rsid w:val="00477C5D"/>
    <w:rsid w:val="0051344E"/>
    <w:rsid w:val="00513BD9"/>
    <w:rsid w:val="00595165"/>
    <w:rsid w:val="005A3BD1"/>
    <w:rsid w:val="005B432E"/>
    <w:rsid w:val="006267CC"/>
    <w:rsid w:val="00632935"/>
    <w:rsid w:val="006663A2"/>
    <w:rsid w:val="006856EC"/>
    <w:rsid w:val="00695F77"/>
    <w:rsid w:val="006B0D99"/>
    <w:rsid w:val="007017AC"/>
    <w:rsid w:val="0071137B"/>
    <w:rsid w:val="00731796"/>
    <w:rsid w:val="00747FE5"/>
    <w:rsid w:val="00753525"/>
    <w:rsid w:val="007833A7"/>
    <w:rsid w:val="00784046"/>
    <w:rsid w:val="008219DB"/>
    <w:rsid w:val="0082658E"/>
    <w:rsid w:val="0084459B"/>
    <w:rsid w:val="00846D6F"/>
    <w:rsid w:val="00855982"/>
    <w:rsid w:val="00875A64"/>
    <w:rsid w:val="008773EF"/>
    <w:rsid w:val="008B557F"/>
    <w:rsid w:val="008D5C48"/>
    <w:rsid w:val="008F671C"/>
    <w:rsid w:val="009877D1"/>
    <w:rsid w:val="009979A8"/>
    <w:rsid w:val="009D2F24"/>
    <w:rsid w:val="009F00E5"/>
    <w:rsid w:val="00A10484"/>
    <w:rsid w:val="00A131F5"/>
    <w:rsid w:val="00A761A6"/>
    <w:rsid w:val="00A90221"/>
    <w:rsid w:val="00A934D4"/>
    <w:rsid w:val="00AF7211"/>
    <w:rsid w:val="00B51DDC"/>
    <w:rsid w:val="00B552D3"/>
    <w:rsid w:val="00B61F57"/>
    <w:rsid w:val="00BA47B4"/>
    <w:rsid w:val="00BA6436"/>
    <w:rsid w:val="00BC3F5D"/>
    <w:rsid w:val="00BF77C8"/>
    <w:rsid w:val="00C701E2"/>
    <w:rsid w:val="00C938AA"/>
    <w:rsid w:val="00D210E1"/>
    <w:rsid w:val="00D9399C"/>
    <w:rsid w:val="00E3096E"/>
    <w:rsid w:val="00E460AD"/>
    <w:rsid w:val="00E8160E"/>
    <w:rsid w:val="00EB5619"/>
    <w:rsid w:val="00EB68E8"/>
    <w:rsid w:val="00F41B39"/>
    <w:rsid w:val="00F54EFC"/>
    <w:rsid w:val="00FD262C"/>
    <w:rsid w:val="00FD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AF09"/>
  <w15:chartTrackingRefBased/>
  <w15:docId w15:val="{CB162687-9E5E-44F4-9FE4-0F282C23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3701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219DB"/>
    <w:pPr>
      <w:numPr>
        <w:numId w:val="32"/>
      </w:numPr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H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71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PaulaH</dc:creator>
  <cp:lastModifiedBy>Paula Hannan</cp:lastModifiedBy>
  <cp:revision>47</cp:revision>
  <dcterms:created xsi:type="dcterms:W3CDTF">2019-01-31T02:14:00Z</dcterms:created>
  <dcterms:modified xsi:type="dcterms:W3CDTF">2019-01-31T18:30:00Z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